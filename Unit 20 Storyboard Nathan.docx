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984EB1" w:rsidRPr="0020072D" w:rsidTr="0020072D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984EB1" w:rsidRPr="0020072D" w:rsidRDefault="00984EB1" w:rsidP="001539B4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984EB1" w:rsidRPr="0020072D" w:rsidRDefault="00984EB1" w:rsidP="001539B4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984EB1" w:rsidRPr="0020072D" w:rsidRDefault="00486961" w:rsidP="00486961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Community Singers</w:t>
            </w:r>
          </w:p>
        </w:tc>
      </w:tr>
      <w:tr w:rsidR="00984EB1" w:rsidRPr="0020072D" w:rsidTr="0020072D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B1" w:rsidRPr="0020072D" w:rsidRDefault="00984EB1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4EB1" w:rsidRPr="0020072D" w:rsidRDefault="00984EB1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Home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EB1" w:rsidRPr="0020072D" w:rsidRDefault="00984EB1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4EB1" w:rsidRPr="0020072D" w:rsidRDefault="00984EB1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Index.html</w:t>
            </w:r>
          </w:p>
        </w:tc>
      </w:tr>
    </w:tbl>
    <w:p w:rsidR="00DB3A95" w:rsidRP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DB3A95" w:rsidRPr="0020072D" w:rsidTr="0020072D">
        <w:tc>
          <w:tcPr>
            <w:tcW w:w="9175" w:type="dxa"/>
            <w:vMerge w:val="restart"/>
          </w:tcPr>
          <w:p w:rsidR="00DB3A95" w:rsidRPr="0020072D" w:rsidRDefault="00D21863" w:rsidP="00D21863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7883CB" wp14:editId="1E64A8BD">
                      <wp:simplePos x="0" y="0"/>
                      <wp:positionH relativeFrom="column">
                        <wp:posOffset>215191</wp:posOffset>
                      </wp:positionH>
                      <wp:positionV relativeFrom="paragraph">
                        <wp:posOffset>3646332</wp:posOffset>
                      </wp:positionV>
                      <wp:extent cx="5199321" cy="839972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9321" cy="839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21863" w:rsidRPr="00D21863" w:rsidRDefault="007A5B88" w:rsidP="00D21863">
                                  <w:pPr>
                                    <w:tabs>
                                      <w:tab w:val="right" w:leader="underscore" w:pos="4536"/>
                                      <w:tab w:val="left" w:pos="4820"/>
                                      <w:tab w:val="right" w:leader="underscore" w:pos="9639"/>
                                    </w:tabs>
                                    <w:jc w:val="center"/>
                                    <w:rPr>
                                      <w:rFonts w:ascii="Gill Sans MT" w:hAnsi="Gill Sans MT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Link to </w:t>
                                  </w:r>
                                  <w:r w:rsidR="00D21863" w:rsidRPr="00D21863">
                                    <w:rPr>
                                      <w:rFonts w:ascii="Gill Sans MT" w:hAnsi="Gill Sans MT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Cuddington&amp;Sandiway</w:t>
                                  </w:r>
                                  <w:r>
                                    <w:rPr>
                                      <w:rFonts w:ascii="Gill Sans MT" w:hAnsi="Gill Sans MT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16.95pt;margin-top:287.1pt;width:409.4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" filled="f" stroked="f">
                      <v:textbox>
                        <w:txbxContent>
                          <w:p w:rsidR="00D21863" w:rsidRPr="00D21863" w:rsidRDefault="007A5B88" w:rsidP="00D21863">
                            <w:pPr>
                              <w:tabs>
                                <w:tab w:val="right" w:leader="underscore" w:pos="4536"/>
                                <w:tab w:val="left" w:pos="4820"/>
                                <w:tab w:val="right" w:leader="underscore" w:pos="9639"/>
                              </w:tabs>
                              <w:jc w:val="center"/>
                              <w:rPr>
                                <w:rFonts w:ascii="Gill Sans MT" w:hAnsi="Gill Sans MT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Link to </w:t>
                            </w:r>
                            <w:r w:rsidR="00D21863" w:rsidRPr="00D21863">
                              <w:rPr>
                                <w:rFonts w:ascii="Gill Sans MT" w:hAnsi="Gill Sans MT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Cuddington&amp;Sandiway</w:t>
                            </w:r>
                            <w:r>
                              <w:rPr>
                                <w:rFonts w:ascii="Gill Sans MT" w:hAnsi="Gill Sans MT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MT" w:hAnsi="Gill Sans MT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6AB9DA74" wp14:editId="76FE71D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61595</wp:posOffset>
                  </wp:positionV>
                  <wp:extent cx="5783580" cy="4338320"/>
                  <wp:effectExtent l="0" t="0" r="762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43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2BE7"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1A638122" wp14:editId="765DB869">
                  <wp:simplePos x="0" y="0"/>
                  <wp:positionH relativeFrom="column">
                    <wp:posOffset>4511040</wp:posOffset>
                  </wp:positionH>
                  <wp:positionV relativeFrom="paragraph">
                    <wp:posOffset>1207771</wp:posOffset>
                  </wp:positionV>
                  <wp:extent cx="198120" cy="198120"/>
                  <wp:effectExtent l="0" t="0" r="0" b="0"/>
                  <wp:wrapNone/>
                  <wp:docPr id="4" name="Picture 4" descr="https://encrypted-tbn0.gstatic.com/images?q=tbn:ANd9GcS3i1Yiz6kGWg1-SzrWQzn44IBIMS9Fuq8WZ0cOMkqddDAO4D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3i1Yiz6kGWg1-SzrWQzn44IBIMS9Fuq8WZ0cOMkqddDAO4Dc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foregroundMark x1="36889" y1="14222" x2="36889" y2="14222"/>
                                        <a14:foregroundMark x1="53778" y1="83111" x2="53778" y2="83111"/>
                                        <a14:foregroundMark x1="50222" y1="18667" x2="50222" y2="18667"/>
                                        <a14:foregroundMark x1="26667" y1="20444" x2="73333" y2="17778"/>
                                        <a14:foregroundMark x1="80444" y1="79556" x2="39556" y2="80889"/>
                                        <a14:foregroundMark x1="14222" y1="76000" x2="95111" y2="94222"/>
                                        <a14:foregroundMark x1="87556" y1="22667" x2="38222" y2="15556"/>
                                        <a14:backgroundMark x1="1778" y1="5333" x2="3111" y2="2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09" w:type="dxa"/>
            <w:gridSpan w:val="5"/>
          </w:tcPr>
          <w:p w:rsidR="00DB3A95" w:rsidRPr="0020072D" w:rsidRDefault="00DB3A95" w:rsidP="00F301D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 w:rsidR="00E70460"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="00486961" w:rsidRPr="00486961">
              <w:rPr>
                <w:rFonts w:ascii="Gill Sans MT" w:hAnsi="Gill Sans MT"/>
                <w:sz w:val="18"/>
                <w:szCs w:val="18"/>
              </w:rPr>
              <w:t>#FCD5B5</w:t>
            </w:r>
            <w:r w:rsidR="00486961"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="00486961" w:rsidRPr="00486961">
              <w:rPr>
                <w:rFonts w:ascii="Gill Sans MT" w:hAnsi="Gill Sans MT"/>
                <w:sz w:val="18"/>
                <w:szCs w:val="18"/>
              </w:rPr>
              <w:t>#A6A6A6</w:t>
            </w:r>
          </w:p>
        </w:tc>
      </w:tr>
      <w:tr w:rsidR="00DB3A95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DB3A95" w:rsidRPr="0020072D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DB3A95" w:rsidRPr="0020072D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44</w:t>
            </w:r>
          </w:p>
        </w:tc>
        <w:tc>
          <w:tcPr>
            <w:tcW w:w="992" w:type="dxa"/>
          </w:tcPr>
          <w:p w:rsidR="00DB3A95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DB3A95" w:rsidRPr="0020072D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E70460" w:rsidRPr="0020072D" w:rsidRDefault="00486961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486961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E70460" w:rsidRPr="0020072D" w:rsidRDefault="00477DCA" w:rsidP="00E7046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86961" w:rsidP="004869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E70460" w:rsidRPr="0020072D" w:rsidRDefault="00486961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486961" w:rsidP="00F30C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E70460" w:rsidRPr="0020072D" w:rsidRDefault="00F30C61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86961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E70460" w:rsidRPr="0020072D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477DCA" w:rsidP="00F30C61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</w:t>
            </w:r>
            <w:r w:rsidR="00486961">
              <w:rPr>
                <w:rFonts w:ascii="Gill Sans MT" w:hAnsi="Gill Sans MT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E70460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477DC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486961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E70460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Img1</w:t>
            </w:r>
            <w:r w:rsidR="00483AF0">
              <w:rPr>
                <w:rFonts w:ascii="Gill Sans MT" w:hAnsi="Gill Sans MT"/>
                <w:sz w:val="18"/>
                <w:szCs w:val="18"/>
              </w:rPr>
              <w:t xml:space="preserve"> (JP</w:t>
            </w:r>
            <w:r w:rsidR="00553CF6">
              <w:rPr>
                <w:rFonts w:ascii="Gill Sans MT" w:hAnsi="Gill Sans MT"/>
                <w:sz w:val="18"/>
                <w:szCs w:val="18"/>
              </w:rPr>
              <w:t>G)</w:t>
            </w:r>
          </w:p>
          <w:p w:rsidR="00553CF6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="00553CF6">
              <w:rPr>
                <w:rFonts w:ascii="Gill Sans MT" w:hAnsi="Gill Sans MT"/>
                <w:sz w:val="18"/>
                <w:szCs w:val="18"/>
              </w:rPr>
              <w:t>(PNG)</w:t>
            </w:r>
          </w:p>
          <w:p w:rsidR="00100A4F" w:rsidRDefault="00B756F4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emailoff</w:t>
            </w:r>
            <w:proofErr w:type="spellEnd"/>
            <w:r w:rsidR="00100A4F"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486961" w:rsidRPr="0020072D" w:rsidRDefault="00486961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3AF0" w:rsidRDefault="00E70460" w:rsidP="00483AF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553CF6" w:rsidRPr="0020072D" w:rsidRDefault="00486961" w:rsidP="00483AF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553CF6" w:rsidRPr="0020072D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  <w:bookmarkStart w:id="0" w:name="_GoBack"/>
            <w:bookmarkEnd w:id="0"/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553CF6" w:rsidRPr="0020072D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553CF6" w:rsidRDefault="00553CF6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B756F4" w:rsidRDefault="00B756F4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</w:t>
            </w:r>
            <w:r w:rsidR="00486961">
              <w:rPr>
                <w:rFonts w:ascii="Gill Sans MT" w:hAnsi="Gill Sans MT"/>
                <w:sz w:val="18"/>
                <w:szCs w:val="18"/>
              </w:rPr>
              <w:t>index.html, about.html, diary.html, pictures.html, contact.html</w:t>
            </w:r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100A4F" w:rsidRDefault="00100A4F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Email button</w:t>
            </w:r>
            <w:r w:rsidR="00486961"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 w:rsidR="00486961"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 w:rsidR="00486961">
              <w:rPr>
                <w:rFonts w:ascii="Gill Sans MT" w:hAnsi="Gill Sans MT"/>
                <w:sz w:val="18"/>
                <w:szCs w:val="18"/>
              </w:rPr>
              <w:t xml:space="preserve"> Button, G+ Button, Facebook Button</w:t>
            </w:r>
          </w:p>
          <w:p w:rsidR="00D21863" w:rsidRPr="0020072D" w:rsidRDefault="00D21863" w:rsidP="00D21863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Link to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cuddinton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Saniway</w:t>
            </w:r>
            <w:proofErr w:type="spellEnd"/>
          </w:p>
        </w:tc>
      </w:tr>
    </w:tbl>
    <w:p w:rsidR="00486961" w:rsidRDefault="00486961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DB3A95" w:rsidRDefault="00DB3A95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</w:t>
      </w:r>
      <w:r w:rsidR="00553CF6">
        <w:rPr>
          <w:rFonts w:ascii="Gill Sans MT" w:hAnsi="Gill Sans MT"/>
        </w:rPr>
        <w:t xml:space="preserve"> </w:t>
      </w:r>
      <w:r w:rsidR="00486961">
        <w:rPr>
          <w:rFonts w:ascii="Gill Sans MT" w:hAnsi="Gill Sans MT"/>
        </w:rPr>
        <w:t xml:space="preserve">The logo was created to resemble a microphone because of the theme of the </w:t>
      </w:r>
      <w:proofErr w:type="gramStart"/>
      <w:r w:rsidR="00486961">
        <w:rPr>
          <w:rFonts w:ascii="Gill Sans MT" w:hAnsi="Gill Sans MT"/>
        </w:rPr>
        <w:t>website,</w:t>
      </w:r>
      <w:proofErr w:type="gramEnd"/>
      <w:r w:rsidR="00486961">
        <w:rPr>
          <w:rFonts w:ascii="Gill Sans MT" w:hAnsi="Gill Sans MT"/>
        </w:rPr>
        <w:t xml:space="preserve"> the home will need to stand out because it is where people are brought to first.</w:t>
      </w:r>
    </w:p>
    <w:p w:rsidR="00486961" w:rsidRDefault="00AB1502">
      <w:p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 </w:t>
      </w: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486961" w:rsidRPr="0020072D" w:rsidTr="001213EC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Community Singers</w:t>
            </w:r>
          </w:p>
        </w:tc>
      </w:tr>
      <w:tr w:rsidR="00486961" w:rsidRPr="0020072D" w:rsidTr="001213EC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About Us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961" w:rsidRPr="0020072D" w:rsidRDefault="00486961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6961" w:rsidRPr="0020072D" w:rsidRDefault="00486961" w:rsidP="00486961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about.html</w:t>
            </w:r>
          </w:p>
        </w:tc>
      </w:tr>
    </w:tbl>
    <w:p w:rsidR="00486961" w:rsidRPr="00DB3A95" w:rsidRDefault="00486961" w:rsidP="00486961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87"/>
        <w:gridCol w:w="944"/>
        <w:gridCol w:w="1416"/>
        <w:gridCol w:w="848"/>
        <w:gridCol w:w="990"/>
        <w:gridCol w:w="1299"/>
      </w:tblGrid>
      <w:tr w:rsidR="00486961" w:rsidRPr="0020072D" w:rsidTr="001213EC">
        <w:tc>
          <w:tcPr>
            <w:tcW w:w="9175" w:type="dxa"/>
            <w:vMerge w:val="restart"/>
          </w:tcPr>
          <w:p w:rsidR="00486961" w:rsidRPr="0020072D" w:rsidRDefault="005E2BE7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60288" behindDoc="0" locked="0" layoutInCell="1" allowOverlap="1" wp14:anchorId="767A0B74" wp14:editId="43165A99">
                  <wp:simplePos x="0" y="0"/>
                  <wp:positionH relativeFrom="column">
                    <wp:posOffset>4482465</wp:posOffset>
                  </wp:positionH>
                  <wp:positionV relativeFrom="paragraph">
                    <wp:posOffset>1195705</wp:posOffset>
                  </wp:positionV>
                  <wp:extent cx="198120" cy="198120"/>
                  <wp:effectExtent l="0" t="0" r="0" b="0"/>
                  <wp:wrapNone/>
                  <wp:docPr id="6" name="Picture 6" descr="https://encrypted-tbn0.gstatic.com/images?q=tbn:ANd9GcS3i1Yiz6kGWg1-SzrWQzn44IBIMS9Fuq8WZ0cOMkqddDAO4D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3i1Yiz6kGWg1-SzrWQzn44IBIMS9Fuq8WZ0cOMkqddDAO4Dc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foregroundMark x1="36889" y1="14222" x2="36889" y2="14222"/>
                                        <a14:foregroundMark x1="53778" y1="83111" x2="53778" y2="83111"/>
                                        <a14:foregroundMark x1="50222" y1="18667" x2="50222" y2="18667"/>
                                        <a14:foregroundMark x1="26667" y1="20444" x2="73333" y2="17778"/>
                                        <a14:foregroundMark x1="80444" y1="79556" x2="39556" y2="80889"/>
                                        <a14:foregroundMark x1="14222" y1="76000" x2="95111" y2="94222"/>
                                        <a14:foregroundMark x1="87556" y1="22667" x2="38222" y2="15556"/>
                                        <a14:backgroundMark x1="1778" y1="5333" x2="3111" y2="2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6961" w:rsidRPr="00486961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1929629D" wp14:editId="63B8DF99">
                  <wp:extent cx="5760720" cy="4320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948" cy="432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486961">
              <w:rPr>
                <w:rFonts w:ascii="Gill Sans MT" w:hAnsi="Gill Sans MT"/>
                <w:sz w:val="18"/>
                <w:szCs w:val="18"/>
              </w:rPr>
              <w:t>#FCD5B5</w:t>
            </w:r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Pr="00486961">
              <w:rPr>
                <w:rFonts w:ascii="Gill Sans MT" w:hAnsi="Gill Sans MT"/>
                <w:sz w:val="18"/>
                <w:szCs w:val="18"/>
              </w:rPr>
              <w:t>#A6A6A6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44</w:t>
            </w:r>
          </w:p>
        </w:tc>
        <w:tc>
          <w:tcPr>
            <w:tcW w:w="99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486961" w:rsidRPr="0020072D" w:rsidTr="001213EC"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486961" w:rsidRPr="0020072D" w:rsidTr="001213EC">
        <w:trPr>
          <w:trHeight w:val="1134"/>
        </w:trPr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Img2 (JPG)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</w:tc>
      </w:tr>
      <w:tr w:rsidR="00486961" w:rsidRPr="0020072D" w:rsidTr="001213EC">
        <w:trPr>
          <w:trHeight w:val="1134"/>
        </w:trPr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486961" w:rsidRPr="0020072D" w:rsidTr="001213EC">
        <w:trPr>
          <w:trHeight w:val="1134"/>
        </w:trPr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486961" w:rsidRPr="0020072D" w:rsidTr="001213EC">
        <w:trPr>
          <w:trHeight w:val="1134"/>
        </w:trPr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486961" w:rsidRPr="0020072D" w:rsidTr="001213EC">
        <w:trPr>
          <w:trHeight w:val="1134"/>
        </w:trPr>
        <w:tc>
          <w:tcPr>
            <w:tcW w:w="9175" w:type="dxa"/>
            <w:vMerge/>
          </w:tcPr>
          <w:p w:rsidR="00486961" w:rsidRPr="0020072D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486961" w:rsidRDefault="00486961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(index.html, about.html, diary.html, pictures.html, contact.html)</w:t>
            </w:r>
          </w:p>
          <w:p w:rsidR="00486961" w:rsidRPr="0020072D" w:rsidRDefault="00486961" w:rsidP="008D7F62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Email button,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</w:t>
            </w:r>
            <w:r w:rsidR="008D7F62">
              <w:rPr>
                <w:rFonts w:ascii="Gill Sans MT" w:hAnsi="Gill Sans MT"/>
                <w:sz w:val="18"/>
                <w:szCs w:val="18"/>
              </w:rPr>
              <w:t>o</w:t>
            </w:r>
            <w:r>
              <w:rPr>
                <w:rFonts w:ascii="Gill Sans MT" w:hAnsi="Gill Sans MT"/>
                <w:sz w:val="18"/>
                <w:szCs w:val="18"/>
              </w:rPr>
              <w:t>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Button, G+ Button, Facebook Button</w:t>
            </w:r>
          </w:p>
        </w:tc>
      </w:tr>
    </w:tbl>
    <w:p w:rsidR="00486961" w:rsidRDefault="00486961" w:rsidP="00486961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486961" w:rsidRDefault="00486961" w:rsidP="00486961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The about will need to be informative and tell people a lot about the community singers.</w:t>
      </w:r>
    </w:p>
    <w:p w:rsidR="00486961" w:rsidRDefault="00486961" w:rsidP="00486961">
      <w:p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 </w:t>
      </w: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8D7F62" w:rsidRPr="0020072D" w:rsidTr="001213EC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8D7F62" w:rsidRPr="0020072D" w:rsidRDefault="008D7F62" w:rsidP="001213EC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8D7F62" w:rsidRPr="0020072D" w:rsidRDefault="008D7F62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8D7F62" w:rsidRPr="0020072D" w:rsidRDefault="008D7F62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Community Singers</w:t>
            </w:r>
          </w:p>
        </w:tc>
      </w:tr>
      <w:tr w:rsidR="008D7F62" w:rsidRPr="0020072D" w:rsidTr="001213EC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F62" w:rsidRPr="0020072D" w:rsidRDefault="008D7F62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7F62" w:rsidRPr="0020072D" w:rsidRDefault="003E52B5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Diary Page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F62" w:rsidRPr="0020072D" w:rsidRDefault="008D7F62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7F62" w:rsidRPr="0020072D" w:rsidRDefault="003E52B5" w:rsidP="001213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diary</w:t>
            </w:r>
            <w:r w:rsidR="008D7F62">
              <w:rPr>
                <w:rFonts w:ascii="Gill Sans MT" w:hAnsi="Gill Sans MT"/>
              </w:rPr>
              <w:t>.html</w:t>
            </w:r>
          </w:p>
        </w:tc>
      </w:tr>
    </w:tbl>
    <w:p w:rsidR="008D7F62" w:rsidRPr="00DB3A95" w:rsidRDefault="008D7F62" w:rsidP="008D7F6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8D7F62" w:rsidRPr="0020072D" w:rsidTr="001213EC">
        <w:tc>
          <w:tcPr>
            <w:tcW w:w="9175" w:type="dxa"/>
            <w:vMerge w:val="restart"/>
          </w:tcPr>
          <w:p w:rsidR="008D7F62" w:rsidRPr="0020072D" w:rsidRDefault="005E2BE7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62336" behindDoc="0" locked="0" layoutInCell="1" allowOverlap="1" wp14:anchorId="465F95AF" wp14:editId="5BFE2A72">
                  <wp:simplePos x="0" y="0"/>
                  <wp:positionH relativeFrom="column">
                    <wp:posOffset>4463415</wp:posOffset>
                  </wp:positionH>
                  <wp:positionV relativeFrom="paragraph">
                    <wp:posOffset>1195705</wp:posOffset>
                  </wp:positionV>
                  <wp:extent cx="198120" cy="198120"/>
                  <wp:effectExtent l="0" t="0" r="0" b="0"/>
                  <wp:wrapNone/>
                  <wp:docPr id="7" name="Picture 7" descr="https://encrypted-tbn0.gstatic.com/images?q=tbn:ANd9GcS3i1Yiz6kGWg1-SzrWQzn44IBIMS9Fuq8WZ0cOMkqddDAO4D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3i1Yiz6kGWg1-SzrWQzn44IBIMS9Fuq8WZ0cOMkqddDAO4Dc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>
                                        <a14:foregroundMark x1="36889" y1="14222" x2="36889" y2="14222"/>
                                        <a14:foregroundMark x1="53778" y1="83111" x2="53778" y2="83111"/>
                                        <a14:foregroundMark x1="50222" y1="18667" x2="50222" y2="18667"/>
                                        <a14:foregroundMark x1="26667" y1="20444" x2="73333" y2="17778"/>
                                        <a14:foregroundMark x1="80444" y1="79556" x2="39556" y2="80889"/>
                                        <a14:foregroundMark x1="14222" y1="76000" x2="95111" y2="94222"/>
                                        <a14:foregroundMark x1="87556" y1="22667" x2="38222" y2="15556"/>
                                        <a14:backgroundMark x1="1778" y1="5333" x2="3111" y2="2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52B5" w:rsidRPr="003E52B5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446A2600" wp14:editId="3740A751">
                  <wp:extent cx="5718047" cy="4288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46" cy="428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486961">
              <w:rPr>
                <w:rFonts w:ascii="Gill Sans MT" w:hAnsi="Gill Sans MT"/>
                <w:sz w:val="18"/>
                <w:szCs w:val="18"/>
              </w:rPr>
              <w:t>#FCD5B5</w:t>
            </w:r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Pr="00486961">
              <w:rPr>
                <w:rFonts w:ascii="Gill Sans MT" w:hAnsi="Gill Sans MT"/>
                <w:sz w:val="18"/>
                <w:szCs w:val="18"/>
              </w:rPr>
              <w:t>#A6A6A6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44</w:t>
            </w:r>
          </w:p>
        </w:tc>
        <w:tc>
          <w:tcPr>
            <w:tcW w:w="99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8D7F62" w:rsidRPr="0020072D" w:rsidTr="001213EC"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8D7F62" w:rsidRPr="0020072D" w:rsidTr="001213EC">
        <w:trPr>
          <w:trHeight w:val="1134"/>
        </w:trPr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Img3 (JPG)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</w:tc>
      </w:tr>
      <w:tr w:rsidR="008D7F62" w:rsidRPr="0020072D" w:rsidTr="001213EC">
        <w:trPr>
          <w:trHeight w:val="1134"/>
        </w:trPr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8D7F62" w:rsidRPr="0020072D" w:rsidTr="001213EC">
        <w:trPr>
          <w:trHeight w:val="1134"/>
        </w:trPr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8D7F62" w:rsidRPr="0020072D" w:rsidTr="001213EC">
        <w:trPr>
          <w:trHeight w:val="1134"/>
        </w:trPr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8D7F62" w:rsidRPr="0020072D" w:rsidTr="001213EC">
        <w:trPr>
          <w:trHeight w:val="1134"/>
        </w:trPr>
        <w:tc>
          <w:tcPr>
            <w:tcW w:w="9175" w:type="dxa"/>
            <w:vMerge/>
          </w:tcPr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8D7F62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(index.html, about.html, diary.html, pictures.html, contact.html)</w:t>
            </w:r>
          </w:p>
          <w:p w:rsidR="008D7F62" w:rsidRPr="0020072D" w:rsidRDefault="008D7F62" w:rsidP="001213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Email button,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Button, G+ Button, Facebook Button</w:t>
            </w:r>
          </w:p>
        </w:tc>
      </w:tr>
    </w:tbl>
    <w:p w:rsidR="008D7F62" w:rsidRDefault="008D7F62" w:rsidP="008D7F6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8D7F62" w:rsidRDefault="008D7F62" w:rsidP="008D7F6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Comments/details: </w:t>
      </w:r>
      <w:r w:rsidR="00E66BE2">
        <w:rPr>
          <w:rFonts w:ascii="Gill Sans MT" w:hAnsi="Gill Sans MT"/>
        </w:rPr>
        <w:t>Easy to see the dates and stands out, could use work however or find an online interactive calendar.</w:t>
      </w: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E66BE2" w:rsidRPr="0020072D" w:rsidTr="003F7A69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Community Singers</w:t>
            </w:r>
          </w:p>
        </w:tc>
      </w:tr>
      <w:tr w:rsidR="00E66BE2" w:rsidRPr="0020072D" w:rsidTr="003F7A69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Pictures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pictures.html</w:t>
            </w:r>
          </w:p>
        </w:tc>
      </w:tr>
    </w:tbl>
    <w:p w:rsidR="00E66BE2" w:rsidRPr="00DB3A95" w:rsidRDefault="00E66BE2" w:rsidP="00E66BE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E66BE2" w:rsidRPr="0020072D" w:rsidTr="003F7A69">
        <w:tc>
          <w:tcPr>
            <w:tcW w:w="9175" w:type="dxa"/>
            <w:vMerge w:val="restart"/>
          </w:tcPr>
          <w:p w:rsidR="00E66BE2" w:rsidRPr="0020072D" w:rsidRDefault="005E2BE7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64384" behindDoc="0" locked="0" layoutInCell="1" allowOverlap="1" wp14:anchorId="72000158" wp14:editId="05407280">
                  <wp:simplePos x="0" y="0"/>
                  <wp:positionH relativeFrom="column">
                    <wp:posOffset>4461510</wp:posOffset>
                  </wp:positionH>
                  <wp:positionV relativeFrom="paragraph">
                    <wp:posOffset>1181735</wp:posOffset>
                  </wp:positionV>
                  <wp:extent cx="198120" cy="198120"/>
                  <wp:effectExtent l="0" t="0" r="0" b="0"/>
                  <wp:wrapNone/>
                  <wp:docPr id="8" name="Picture 8" descr="https://encrypted-tbn0.gstatic.com/images?q=tbn:ANd9GcS3i1Yiz6kGWg1-SzrWQzn44IBIMS9Fuq8WZ0cOMkqddDAO4D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3i1Yiz6kGWg1-SzrWQzn44IBIMS9Fuq8WZ0cOMkqddDAO4Dc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>
                                        <a14:foregroundMark x1="36889" y1="14222" x2="36889" y2="14222"/>
                                        <a14:foregroundMark x1="53778" y1="83111" x2="53778" y2="83111"/>
                                        <a14:foregroundMark x1="50222" y1="18667" x2="50222" y2="18667"/>
                                        <a14:foregroundMark x1="26667" y1="20444" x2="73333" y2="17778"/>
                                        <a14:foregroundMark x1="80444" y1="79556" x2="39556" y2="80889"/>
                                        <a14:foregroundMark x1="14222" y1="76000" x2="95111" y2="94222"/>
                                        <a14:foregroundMark x1="87556" y1="22667" x2="38222" y2="15556"/>
                                        <a14:backgroundMark x1="1778" y1="5333" x2="3111" y2="2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6BE2" w:rsidRPr="00E66BE2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1D09875C" wp14:editId="119A92D7">
                  <wp:extent cx="5718047" cy="42885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46" cy="428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486961">
              <w:rPr>
                <w:rFonts w:ascii="Gill Sans MT" w:hAnsi="Gill Sans MT"/>
                <w:sz w:val="18"/>
                <w:szCs w:val="18"/>
              </w:rPr>
              <w:t>#FCD5B5</w:t>
            </w:r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Pr="00486961">
              <w:rPr>
                <w:rFonts w:ascii="Gill Sans MT" w:hAnsi="Gill Sans MT"/>
                <w:sz w:val="18"/>
                <w:szCs w:val="18"/>
              </w:rPr>
              <w:t>#A6A6A6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44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Img4 (JPG)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Img5(jpg)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(index.html, about.html, diary.html, pictures.html, contact.html)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Email button,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Button, G+ Button, Facebook Button</w:t>
            </w:r>
          </w:p>
        </w:tc>
      </w:tr>
    </w:tbl>
    <w:p w:rsidR="00E66BE2" w:rsidRDefault="00E66BE2" w:rsidP="00E66BE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E66BE2" w:rsidRDefault="00E66BE2" w:rsidP="00E66BE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Basic and strait to the point, not too complex, maybe a little too bland though.</w:t>
      </w: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E66BE2" w:rsidRPr="0020072D" w:rsidTr="003F7A69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Community Singers</w:t>
            </w:r>
          </w:p>
        </w:tc>
      </w:tr>
      <w:tr w:rsidR="00E66BE2" w:rsidRPr="0020072D" w:rsidTr="003F7A69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Contact Us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6BE2" w:rsidRPr="0020072D" w:rsidRDefault="00E66BE2" w:rsidP="003F7A69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contact.html</w:t>
            </w:r>
          </w:p>
        </w:tc>
      </w:tr>
    </w:tbl>
    <w:p w:rsidR="00E66BE2" w:rsidRPr="00DB3A95" w:rsidRDefault="00E66BE2" w:rsidP="00E66BE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75"/>
        <w:gridCol w:w="945"/>
        <w:gridCol w:w="1419"/>
        <w:gridCol w:w="851"/>
        <w:gridCol w:w="992"/>
        <w:gridCol w:w="1302"/>
      </w:tblGrid>
      <w:tr w:rsidR="00E66BE2" w:rsidRPr="0020072D" w:rsidTr="003F7A69">
        <w:tc>
          <w:tcPr>
            <w:tcW w:w="9175" w:type="dxa"/>
            <w:vMerge w:val="restart"/>
          </w:tcPr>
          <w:p w:rsidR="00E66BE2" w:rsidRPr="0020072D" w:rsidRDefault="005E2BE7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66432" behindDoc="0" locked="0" layoutInCell="1" allowOverlap="1" wp14:anchorId="76919EFF" wp14:editId="4B8D9FC3">
                  <wp:simplePos x="0" y="0"/>
                  <wp:positionH relativeFrom="column">
                    <wp:posOffset>4461510</wp:posOffset>
                  </wp:positionH>
                  <wp:positionV relativeFrom="paragraph">
                    <wp:posOffset>1203960</wp:posOffset>
                  </wp:positionV>
                  <wp:extent cx="198120" cy="198120"/>
                  <wp:effectExtent l="0" t="0" r="0" b="0"/>
                  <wp:wrapNone/>
                  <wp:docPr id="10" name="Picture 10" descr="https://encrypted-tbn0.gstatic.com/images?q=tbn:ANd9GcS3i1Yiz6kGWg1-SzrWQzn44IBIMS9Fuq8WZ0cOMkqddDAO4D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3i1Yiz6kGWg1-SzrWQzn44IBIMS9Fuq8WZ0cOMkqddDAO4Dc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>
                                        <a14:foregroundMark x1="36889" y1="14222" x2="36889" y2="14222"/>
                                        <a14:foregroundMark x1="53778" y1="83111" x2="53778" y2="83111"/>
                                        <a14:foregroundMark x1="50222" y1="18667" x2="50222" y2="18667"/>
                                        <a14:foregroundMark x1="26667" y1="20444" x2="73333" y2="17778"/>
                                        <a14:foregroundMark x1="80444" y1="79556" x2="39556" y2="80889"/>
                                        <a14:foregroundMark x1="14222" y1="76000" x2="95111" y2="94222"/>
                                        <a14:foregroundMark x1="87556" y1="22667" x2="38222" y2="15556"/>
                                        <a14:backgroundMark x1="1778" y1="5333" x2="3111" y2="26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6BE2">
              <w:rPr>
                <w:rFonts w:ascii="Gill Sans MT" w:hAnsi="Gill Sans MT"/>
                <w:noProof/>
                <w:sz w:val="18"/>
                <w:szCs w:val="18"/>
              </w:rPr>
              <w:drawing>
                <wp:inline distT="0" distB="0" distL="0" distR="0" wp14:anchorId="78C444B9" wp14:editId="1C8D5F66">
                  <wp:extent cx="5729974" cy="4297680"/>
                  <wp:effectExtent l="0" t="0" r="444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035" cy="4298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486961">
              <w:rPr>
                <w:rFonts w:ascii="Gill Sans MT" w:hAnsi="Gill Sans MT"/>
                <w:sz w:val="18"/>
                <w:szCs w:val="18"/>
              </w:rPr>
              <w:t>#FCD5B5</w:t>
            </w:r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r w:rsidRPr="00486961">
              <w:rPr>
                <w:rFonts w:ascii="Gill Sans MT" w:hAnsi="Gill Sans MT"/>
                <w:sz w:val="18"/>
                <w:szCs w:val="18"/>
              </w:rPr>
              <w:t>#A6A6A6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44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Img6 (JPG)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homeoff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aboutoff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diaryoff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picturesoff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contactoff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emailoff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(PNG)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gmailoff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facebookon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facebookoff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png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>)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-</w:t>
            </w:r>
          </w:p>
        </w:tc>
      </w:tr>
      <w:tr w:rsidR="00E66BE2" w:rsidRPr="0020072D" w:rsidTr="003F7A69">
        <w:trPr>
          <w:trHeight w:val="1134"/>
        </w:trPr>
        <w:tc>
          <w:tcPr>
            <w:tcW w:w="9175" w:type="dxa"/>
            <w:vMerge/>
          </w:tcPr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E66BE2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(index.html, about.html, diary.html, pictures.html, contact.html)</w:t>
            </w:r>
          </w:p>
          <w:p w:rsidR="00E66BE2" w:rsidRPr="0020072D" w:rsidRDefault="00E66BE2" w:rsidP="003F7A69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Email button, </w:t>
            </w: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Button, G+ Button, Facebook Button</w:t>
            </w:r>
          </w:p>
        </w:tc>
      </w:tr>
    </w:tbl>
    <w:p w:rsidR="00E66BE2" w:rsidRDefault="00E66BE2" w:rsidP="00E66BE2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E66BE2" w:rsidRDefault="00E66BE2" w:rsidP="00AD25C1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 The is a great design which contains all the information needed to get in touch, could to with splitting paragraphs up or adding more headings.</w:t>
      </w:r>
    </w:p>
    <w:sectPr w:rsidR="00E66BE2" w:rsidSect="003F021F">
      <w:footerReference w:type="default" r:id="rId17"/>
      <w:pgSz w:w="16838" w:h="11906" w:orient="landscape"/>
      <w:pgMar w:top="851" w:right="1134" w:bottom="993" w:left="1134" w:header="567" w:footer="7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FDF" w:rsidRDefault="00C84FDF">
      <w:r>
        <w:separator/>
      </w:r>
    </w:p>
  </w:endnote>
  <w:endnote w:type="continuationSeparator" w:id="0">
    <w:p w:rsidR="00C84FDF" w:rsidRDefault="00C8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9C6" w:rsidRDefault="0020072D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Author: </w:t>
    </w:r>
    <w:r w:rsidR="002B19C6">
      <w:rPr>
        <w:rFonts w:ascii="Gill Sans MT" w:hAnsi="Gill Sans MT"/>
      </w:rPr>
      <w:t>Nathan McBride</w:t>
    </w:r>
  </w:p>
  <w:p w:rsidR="003F021F" w:rsidRPr="0012207F" w:rsidRDefault="0020072D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 </w:t>
    </w:r>
    <w:r>
      <w:rPr>
        <w:rFonts w:ascii="Gill Sans MT" w:hAnsi="Gill Sans MT"/>
      </w:rPr>
      <w:tab/>
    </w:r>
    <w:r w:rsidR="003F021F" w:rsidRPr="0012207F">
      <w:rPr>
        <w:rFonts w:ascii="Gill Sans MT" w:hAnsi="Gill Sans MT"/>
      </w:rPr>
      <w:t xml:space="preserve">Page </w:t>
    </w:r>
    <w:r w:rsidRPr="0020072D">
      <w:rPr>
        <w:rFonts w:ascii="Gill Sans MT" w:hAnsi="Gill Sans MT"/>
      </w:rPr>
      <w:fldChar w:fldCharType="begin"/>
    </w:r>
    <w:r w:rsidRPr="0020072D">
      <w:rPr>
        <w:rFonts w:ascii="Gill Sans MT" w:hAnsi="Gill Sans MT"/>
      </w:rPr>
      <w:instrText xml:space="preserve"> PAGE   \* MERGEFORMAT </w:instrText>
    </w:r>
    <w:r w:rsidRPr="0020072D">
      <w:rPr>
        <w:rFonts w:ascii="Gill Sans MT" w:hAnsi="Gill Sans MT"/>
      </w:rPr>
      <w:fldChar w:fldCharType="separate"/>
    </w:r>
    <w:r w:rsidR="007A5B88">
      <w:rPr>
        <w:rFonts w:ascii="Gill Sans MT" w:hAnsi="Gill Sans MT"/>
        <w:noProof/>
      </w:rPr>
      <w:t>1</w:t>
    </w:r>
    <w:r w:rsidRPr="0020072D">
      <w:rPr>
        <w:rFonts w:ascii="Gill Sans MT" w:hAnsi="Gill Sans MT"/>
      </w:rPr>
      <w:fldChar w:fldCharType="end"/>
    </w:r>
    <w:r w:rsidR="003F021F" w:rsidRPr="0012207F">
      <w:rPr>
        <w:rFonts w:ascii="Gill Sans MT" w:hAnsi="Gill Sans MT"/>
      </w:rPr>
      <w:t xml:space="preserve"> </w:t>
    </w:r>
    <w:r w:rsidR="003F021F" w:rsidRPr="0012207F">
      <w:rPr>
        <w:rFonts w:ascii="Gill Sans MT" w:hAnsi="Gill Sans MT"/>
        <w:i/>
      </w:rPr>
      <w:t xml:space="preserve">of </w:t>
    </w:r>
    <w:fldSimple w:instr=" NUMPAGES   \* MERGEFORMAT ">
      <w:r w:rsidR="007A5B88" w:rsidRPr="007A5B88">
        <w:rPr>
          <w:rFonts w:ascii="Gill Sans MT" w:hAnsi="Gill Sans MT"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FDF" w:rsidRDefault="00C84FDF">
      <w:r>
        <w:separator/>
      </w:r>
    </w:p>
  </w:footnote>
  <w:footnote w:type="continuationSeparator" w:id="0">
    <w:p w:rsidR="00C84FDF" w:rsidRDefault="00C84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0B"/>
    <w:rsid w:val="00100A4F"/>
    <w:rsid w:val="0012207F"/>
    <w:rsid w:val="00162068"/>
    <w:rsid w:val="00170DFC"/>
    <w:rsid w:val="001C55A3"/>
    <w:rsid w:val="001F23C2"/>
    <w:rsid w:val="001F7B21"/>
    <w:rsid w:val="0020072D"/>
    <w:rsid w:val="002B19C6"/>
    <w:rsid w:val="003E52B5"/>
    <w:rsid w:val="003F021F"/>
    <w:rsid w:val="00464A9E"/>
    <w:rsid w:val="00477DCA"/>
    <w:rsid w:val="00483AF0"/>
    <w:rsid w:val="00486961"/>
    <w:rsid w:val="0050482F"/>
    <w:rsid w:val="00553CF6"/>
    <w:rsid w:val="005E2BE7"/>
    <w:rsid w:val="00630E0B"/>
    <w:rsid w:val="00666FCF"/>
    <w:rsid w:val="0075609D"/>
    <w:rsid w:val="007A5B88"/>
    <w:rsid w:val="00817A62"/>
    <w:rsid w:val="0084520E"/>
    <w:rsid w:val="008D7F62"/>
    <w:rsid w:val="009762CD"/>
    <w:rsid w:val="00984EB1"/>
    <w:rsid w:val="00A35193"/>
    <w:rsid w:val="00A42124"/>
    <w:rsid w:val="00AB1502"/>
    <w:rsid w:val="00AD25C1"/>
    <w:rsid w:val="00B756F4"/>
    <w:rsid w:val="00C84FDF"/>
    <w:rsid w:val="00D11900"/>
    <w:rsid w:val="00D21863"/>
    <w:rsid w:val="00DA74D3"/>
    <w:rsid w:val="00DB3A95"/>
    <w:rsid w:val="00E4141C"/>
    <w:rsid w:val="00E66BE2"/>
    <w:rsid w:val="00E70460"/>
    <w:rsid w:val="00E963E1"/>
    <w:rsid w:val="00EE38DC"/>
    <w:rsid w:val="00F301D8"/>
    <w:rsid w:val="00F30C61"/>
    <w:rsid w:val="00F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B1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150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984E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4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4EB1"/>
  </w:style>
  <w:style w:type="paragraph" w:styleId="CommentSubject">
    <w:name w:val="annotation subject"/>
    <w:basedOn w:val="CommentText"/>
    <w:next w:val="CommentText"/>
    <w:link w:val="CommentSubjectChar"/>
    <w:rsid w:val="00984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4E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B1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9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150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984E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4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4EB1"/>
  </w:style>
  <w:style w:type="paragraph" w:styleId="CommentSubject">
    <w:name w:val="annotation subject"/>
    <w:basedOn w:val="CommentText"/>
    <w:next w:val="CommentText"/>
    <w:link w:val="CommentSubjectChar"/>
    <w:rsid w:val="00984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4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3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84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k/url?sa=i&amp;rct=j&amp;q=&amp;esrc=s&amp;frm=1&amp;source=images&amp;cd=&amp;cad=rja&amp;uact=8&amp;docid=RrGS69qyoFyvtM&amp;tbnid=oqoSU2DJuD1pDM:&amp;ved=0CAcQjRw&amp;url=http://www.c1espresso.co.nz/&amp;ei=DqYqVI3dDLHB7AavyYDICQ&amp;bvm=bv.76477589,d.ZGU&amp;psig=AFQjCNF5n281O5lfYKctYQKpgiSbCGPUTw&amp;ust=141216755812426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99FEF175</Template>
  <TotalTime>26</TotalTime>
  <Pages>5</Pages>
  <Words>594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Storyboard</vt:lpstr>
    </vt:vector>
  </TitlesOfParts>
  <Company>Mid Cheshire College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Storyboard</dc:title>
  <dc:creator>Helen Armstrong</dc:creator>
  <cp:lastModifiedBy>Nathan Mcbride</cp:lastModifiedBy>
  <cp:revision>8</cp:revision>
  <dcterms:created xsi:type="dcterms:W3CDTF">2014-09-29T13:48:00Z</dcterms:created>
  <dcterms:modified xsi:type="dcterms:W3CDTF">2014-12-15T11:31:00Z</dcterms:modified>
</cp:coreProperties>
</file>